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 xml:space="preserve">Основные операции по работе с односвязным линейным списком 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Ими являются:</w:t>
      </w:r>
    </w:p>
    <w:p w:rsidR="00592E1D" w:rsidRPr="00EE5FCC" w:rsidRDefault="00592E1D" w:rsidP="00EE5FCC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Инициализация списка</w:t>
      </w:r>
    </w:p>
    <w:p w:rsidR="00592E1D" w:rsidRPr="00EE5FCC" w:rsidRDefault="00592E1D" w:rsidP="00EE5FCC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Добавление узла в список</w:t>
      </w:r>
    </w:p>
    <w:p w:rsidR="00592E1D" w:rsidRPr="00EE5FCC" w:rsidRDefault="00592E1D" w:rsidP="00EE5FCC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Удаление узла из списка</w:t>
      </w:r>
    </w:p>
    <w:p w:rsidR="00592E1D" w:rsidRPr="00EE5FCC" w:rsidRDefault="00592E1D" w:rsidP="00EE5FCC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Вывод элементов списка</w:t>
      </w:r>
    </w:p>
    <w:p w:rsidR="00592E1D" w:rsidRPr="00EE5FCC" w:rsidRDefault="00592E1D" w:rsidP="00EE5FCC">
      <w:pPr>
        <w:numPr>
          <w:ilvl w:val="0"/>
          <w:numId w:val="1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Взаимообмен двух узлов списка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Кроме того, можно выделить ряд вспомогательных методов: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Переход к следующему узлу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Очистка списка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Проверка, пуст ли список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Получение количества элементов в списке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Получение корня списка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Получение последнего элемента списка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Получение значения элемента списка</w:t>
      </w:r>
    </w:p>
    <w:p w:rsidR="00592E1D" w:rsidRPr="00EE5FCC" w:rsidRDefault="00592E1D" w:rsidP="00EE5FCC">
      <w:pPr>
        <w:numPr>
          <w:ilvl w:val="0"/>
          <w:numId w:val="2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Установка значения элемента списка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 </w:t>
      </w:r>
      <w:r w:rsidRPr="00EE5FCC">
        <w:rPr>
          <w:rFonts w:ascii="Verdana" w:hAnsi="Verdana"/>
          <w:color w:val="000000"/>
          <w:lang w:eastAsia="ru-RU"/>
        </w:rPr>
        <w:br/>
        <w:t>Узел списка представляет собой класс, содержащий два скрытых поля — значение и указатель на следующий элемент. Чтобы позволить списку иметь доступ к скрытым полям узла, объявим класс </w:t>
      </w:r>
      <w:r w:rsidRPr="00EE5FCC">
        <w:rPr>
          <w:rFonts w:ascii="Verdana" w:hAnsi="Verdana"/>
          <w:b/>
          <w:bCs/>
          <w:color w:val="000000"/>
          <w:lang w:eastAsia="ru-RU"/>
        </w:rPr>
        <w:t>список</w:t>
      </w:r>
      <w:r w:rsidRPr="00EE5FCC">
        <w:rPr>
          <w:rFonts w:ascii="Verdana" w:hAnsi="Verdana"/>
          <w:color w:val="000000"/>
          <w:lang w:eastAsia="ru-RU"/>
        </w:rPr>
        <w:t> как дружественный.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class Node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int field;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class Node *ptr;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friend class List;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};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val="en-US"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Класс «Список»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Узел является составной частью класса, который также реализует все интерфейсные методы списка, перечисленные выше.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  <w:r w:rsidRPr="00EE5FCC">
        <w:rPr>
          <w:rFonts w:ascii="Consolas" w:hAnsi="Consolas" w:cs="Consolas"/>
          <w:color w:val="000000"/>
          <w:lang w:eastAsia="ru-RU"/>
        </w:rPr>
        <w:t>class List</w:t>
      </w:r>
      <w:r w:rsidRPr="00EE5FCC">
        <w:rPr>
          <w:rFonts w:ascii="Consolas" w:hAnsi="Consolas" w:cs="Consolas"/>
          <w:color w:val="000000"/>
          <w:lang w:eastAsia="ru-RU"/>
        </w:rPr>
        <w:br/>
        <w:t>{</w:t>
      </w:r>
      <w:r w:rsidRPr="00EE5FCC">
        <w:rPr>
          <w:rFonts w:ascii="Consolas" w:hAnsi="Consolas" w:cs="Consolas"/>
          <w:color w:val="000000"/>
          <w:lang w:eastAsia="ru-RU"/>
        </w:rPr>
        <w:br/>
        <w:t>  Node *head;    // Корень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int count = 0; // Количество узлов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Node* Prev(Node *); // Переход к предыдущему узлу (не интерфейсный метод)</w:t>
      </w:r>
      <w:r w:rsidRPr="00EE5FCC">
        <w:rPr>
          <w:rFonts w:ascii="Consolas" w:hAnsi="Consolas" w:cs="Consolas"/>
          <w:color w:val="000000"/>
          <w:lang w:eastAsia="ru-RU"/>
        </w:rPr>
        <w:br/>
        <w:t>public:</w:t>
      </w:r>
      <w:r w:rsidRPr="00EE5FCC">
        <w:rPr>
          <w:rFonts w:ascii="Consolas" w:hAnsi="Consolas" w:cs="Consolas"/>
          <w:color w:val="000000"/>
          <w:lang w:eastAsia="ru-RU"/>
        </w:rPr>
        <w:br/>
        <w:t>  List() { head = NULL; } // Инициализация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int getCount() { return count; } // Получение количества узлов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bool isEmpty() { return head == NULL; }  // Проверка, пуст ли список</w:t>
      </w:r>
      <w:r w:rsidRPr="00EE5FCC">
        <w:rPr>
          <w:rFonts w:ascii="Consolas" w:hAnsi="Consolas" w:cs="Consolas"/>
          <w:color w:val="000000"/>
          <w:lang w:eastAsia="ru-RU"/>
        </w:rPr>
        <w:br/>
        <w:t>  int getValue(Node* p) { return p-&gt;field; } // Получение значения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void setValue(Node *p, int val) { p-&gt;field = val; } // Установка значения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Node* getFirst() { return head; } // Получение корневого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Node* getLast();      // Получение последнего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void Clear();        // Очистка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Node* Next(Node *);      // Переход к следующему узлу</w:t>
      </w:r>
      <w:r w:rsidRPr="00EE5FCC">
        <w:rPr>
          <w:rFonts w:ascii="Consolas" w:hAnsi="Consolas" w:cs="Consolas"/>
          <w:color w:val="000000"/>
          <w:lang w:eastAsia="ru-RU"/>
        </w:rPr>
        <w:br/>
        <w:t>  Node* Add(int, Node*);    // Добавление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Node* Delete(Node*);    // Удаление узла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void Print();        // Вывод значений узлов списка</w:t>
      </w:r>
      <w:r w:rsidRPr="00EE5FCC">
        <w:rPr>
          <w:rFonts w:ascii="Consolas" w:hAnsi="Consolas" w:cs="Consolas"/>
          <w:color w:val="000000"/>
          <w:lang w:eastAsia="ru-RU"/>
        </w:rPr>
        <w:br/>
        <w:t>  void Swap(Node*, Node*);  // Взаимообмен двух узлов</w:t>
      </w:r>
      <w:r w:rsidRPr="00EE5FCC">
        <w:rPr>
          <w:rFonts w:ascii="Consolas" w:hAnsi="Consolas" w:cs="Consolas"/>
          <w:color w:val="000000"/>
          <w:lang w:eastAsia="ru-RU"/>
        </w:rPr>
        <w:br/>
        <w:t>};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Добавление узла списка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Для добавления необходимо рассмотреть два случая:</w:t>
      </w:r>
    </w:p>
    <w:p w:rsidR="00592E1D" w:rsidRPr="00EE5FCC" w:rsidRDefault="00592E1D" w:rsidP="00EE5FCC">
      <w:pPr>
        <w:numPr>
          <w:ilvl w:val="0"/>
          <w:numId w:val="3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Добавление узла после указанного</w:t>
      </w:r>
      <w:r w:rsidRPr="00EE5FCC">
        <w:rPr>
          <w:rFonts w:ascii="Verdana" w:hAnsi="Verdana"/>
          <w:color w:val="000000"/>
          <w:lang w:eastAsia="ru-RU"/>
        </w:rPr>
        <w:br/>
      </w:r>
    </w:p>
    <w:p w:rsidR="00592E1D" w:rsidRPr="00EE5FCC" w:rsidRDefault="00592E1D" w:rsidP="00EE5FCC">
      <w:pPr>
        <w:numPr>
          <w:ilvl w:val="0"/>
          <w:numId w:val="3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Добавление узла в начало списка</w:t>
      </w:r>
      <w:r w:rsidRPr="00EE5FCC">
        <w:rPr>
          <w:rFonts w:ascii="Verdana" w:hAnsi="Verdana"/>
          <w:color w:val="000000"/>
          <w:lang w:eastAsia="ru-RU"/>
        </w:rPr>
        <w:br/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Node* List::Add(int num, Node* node = NULL)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 *elem = new Node();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elem-&gt;field = num;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count++;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 xml:space="preserve">  if (node == NULL) // </w:t>
      </w:r>
      <w:r w:rsidRPr="00EE5FCC">
        <w:rPr>
          <w:rFonts w:ascii="Consolas" w:hAnsi="Consolas" w:cs="Consolas"/>
          <w:color w:val="000000"/>
          <w:lang w:eastAsia="ru-RU"/>
        </w:rPr>
        <w:t>Добавление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нового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корня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if (head == NULL) 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elem-&gt;ptr = NULL;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head = elem;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}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else 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elem-&gt;ptr = head;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head = elem;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}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return elem;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}</w:t>
      </w:r>
      <w:r w:rsidRPr="00EE5FCC">
        <w:rPr>
          <w:rFonts w:ascii="Consolas" w:hAnsi="Consolas" w:cs="Consolas"/>
          <w:color w:val="000000"/>
          <w:lang w:val="en-US" w:eastAsia="ru-RU"/>
        </w:rPr>
        <w:br/>
        <w:t xml:space="preserve">  elem-&gt;ptr = node-&gt;ptr; // </w:t>
      </w:r>
      <w:r w:rsidRPr="00EE5FCC">
        <w:rPr>
          <w:rFonts w:ascii="Consolas" w:hAnsi="Consolas" w:cs="Consolas"/>
          <w:color w:val="000000"/>
          <w:lang w:eastAsia="ru-RU"/>
        </w:rPr>
        <w:t>Добавление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узла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после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текущего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node-&gt;ptr = elem;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return elem;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Метод принимает в качестве аргумента текущий узел со значением по умолчанию, равным </w:t>
      </w:r>
      <w:r w:rsidRPr="00EE5FCC">
        <w:rPr>
          <w:rFonts w:ascii="Consolas" w:hAnsi="Consolas" w:cs="Consolas"/>
          <w:color w:val="000000"/>
          <w:lang w:eastAsia="ru-RU"/>
        </w:rPr>
        <w:t>NULL</w:t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. Если узел не передается, добавление нового узла происходит в начало списка.</w:t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Удаление узла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Для удаления узла также необходимо рассмотреть две ситуации:</w:t>
      </w:r>
    </w:p>
    <w:p w:rsidR="00592E1D" w:rsidRPr="00EE5FCC" w:rsidRDefault="00592E1D" w:rsidP="00EE5FCC">
      <w:pPr>
        <w:numPr>
          <w:ilvl w:val="0"/>
          <w:numId w:val="4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Удаление промежуточного узла</w:t>
      </w:r>
      <w:r w:rsidRPr="00EE5FCC">
        <w:rPr>
          <w:rFonts w:ascii="Verdana" w:hAnsi="Verdana"/>
          <w:color w:val="000000"/>
          <w:lang w:eastAsia="ru-RU"/>
        </w:rPr>
        <w:br/>
      </w:r>
    </w:p>
    <w:p w:rsidR="00592E1D" w:rsidRPr="00EE5FCC" w:rsidRDefault="00592E1D" w:rsidP="00EE5FCC">
      <w:pPr>
        <w:numPr>
          <w:ilvl w:val="0"/>
          <w:numId w:val="4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Удаление корневого узла</w:t>
      </w:r>
      <w:r w:rsidRPr="00EE5FCC">
        <w:rPr>
          <w:rFonts w:ascii="Verdana" w:hAnsi="Verdana"/>
          <w:color w:val="000000"/>
          <w:lang w:eastAsia="ru-RU"/>
        </w:rPr>
        <w:br/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  <w:r w:rsidRPr="00EE5FCC">
        <w:rPr>
          <w:rFonts w:ascii="Consolas" w:hAnsi="Consolas" w:cs="Consolas"/>
          <w:color w:val="000000"/>
          <w:lang w:eastAsia="ru-RU"/>
        </w:rPr>
        <w:t>Node* List::Delete(Node* node)</w:t>
      </w:r>
      <w:r w:rsidRPr="00EE5FCC">
        <w:rPr>
          <w:rFonts w:ascii="Consolas" w:hAnsi="Consolas" w:cs="Consolas"/>
          <w:color w:val="000000"/>
          <w:lang w:eastAsia="ru-RU"/>
        </w:rPr>
        <w:br/>
        <w:t>{</w:t>
      </w:r>
      <w:r w:rsidRPr="00EE5FCC">
        <w:rPr>
          <w:rFonts w:ascii="Consolas" w:hAnsi="Consolas" w:cs="Consolas"/>
          <w:color w:val="000000"/>
          <w:lang w:eastAsia="ru-RU"/>
        </w:rPr>
        <w:br/>
        <w:t>  if (node == NULL) { return NULL; } // В списке нет узлов</w:t>
      </w:r>
      <w:r w:rsidRPr="00EE5FCC">
        <w:rPr>
          <w:rFonts w:ascii="Consolas" w:hAnsi="Consolas" w:cs="Consolas"/>
          <w:color w:val="000000"/>
          <w:lang w:eastAsia="ru-RU"/>
        </w:rPr>
        <w:br/>
        <w:t>  count--;</w:t>
      </w:r>
      <w:r w:rsidRPr="00EE5FCC">
        <w:rPr>
          <w:rFonts w:ascii="Consolas" w:hAnsi="Consolas" w:cs="Consolas"/>
          <w:color w:val="000000"/>
          <w:lang w:eastAsia="ru-RU"/>
        </w:rPr>
        <w:br/>
        <w:t>  if (node == head)  // Удаление корневого узла</w:t>
      </w:r>
      <w:r w:rsidRPr="00EE5FCC">
        <w:rPr>
          <w:rFonts w:ascii="Consolas" w:hAnsi="Consolas" w:cs="Consolas"/>
          <w:color w:val="000000"/>
          <w:lang w:eastAsia="ru-RU"/>
        </w:rPr>
        <w:br/>
        <w:t>  {</w:t>
      </w:r>
      <w:r w:rsidRPr="00EE5FCC">
        <w:rPr>
          <w:rFonts w:ascii="Consolas" w:hAnsi="Consolas" w:cs="Consolas"/>
          <w:color w:val="000000"/>
          <w:lang w:eastAsia="ru-RU"/>
        </w:rPr>
        <w:br/>
        <w:t>    head = node-&gt;ptr;</w:t>
      </w:r>
      <w:r w:rsidRPr="00EE5FCC">
        <w:rPr>
          <w:rFonts w:ascii="Consolas" w:hAnsi="Consolas" w:cs="Consolas"/>
          <w:color w:val="000000"/>
          <w:lang w:eastAsia="ru-RU"/>
        </w:rPr>
        <w:br/>
        <w:t>    delete node;</w:t>
      </w:r>
      <w:r w:rsidRPr="00EE5FCC">
        <w:rPr>
          <w:rFonts w:ascii="Consolas" w:hAnsi="Consolas" w:cs="Consolas"/>
          <w:color w:val="000000"/>
          <w:lang w:eastAsia="ru-RU"/>
        </w:rPr>
        <w:br/>
        <w:t>    return head;</w:t>
      </w:r>
      <w:r w:rsidRPr="00EE5FCC">
        <w:rPr>
          <w:rFonts w:ascii="Consolas" w:hAnsi="Consolas" w:cs="Consolas"/>
          <w:color w:val="000000"/>
          <w:lang w:eastAsia="ru-RU"/>
        </w:rPr>
        <w:br/>
        <w:t>  }</w:t>
      </w:r>
      <w:r w:rsidRPr="00EE5FCC">
        <w:rPr>
          <w:rFonts w:ascii="Consolas" w:hAnsi="Consolas" w:cs="Consolas"/>
          <w:color w:val="000000"/>
          <w:lang w:eastAsia="ru-RU"/>
        </w:rPr>
        <w:br/>
        <w:t>  Node* prev = Prev(node); // Удаление промежуточного узла</w:t>
      </w:r>
      <w:r w:rsidRPr="00EE5FCC">
        <w:rPr>
          <w:rFonts w:ascii="Consolas" w:hAnsi="Consolas" w:cs="Consolas"/>
          <w:color w:val="000000"/>
          <w:lang w:eastAsia="ru-RU"/>
        </w:rPr>
        <w:br/>
        <w:t>  prev-&gt;ptr = node-&gt;ptr;</w:t>
      </w:r>
      <w:r w:rsidRPr="00EE5FCC">
        <w:rPr>
          <w:rFonts w:ascii="Consolas" w:hAnsi="Consolas" w:cs="Consolas"/>
          <w:color w:val="000000"/>
          <w:lang w:eastAsia="ru-RU"/>
        </w:rPr>
        <w:br/>
        <w:t>  delete node;</w:t>
      </w:r>
      <w:r w:rsidRPr="00EE5FCC">
        <w:rPr>
          <w:rFonts w:ascii="Consolas" w:hAnsi="Consolas" w:cs="Consolas"/>
          <w:color w:val="000000"/>
          <w:lang w:eastAsia="ru-RU"/>
        </w:rPr>
        <w:br/>
        <w:t>  return prev;</w:t>
      </w:r>
      <w:r w:rsidRPr="00EE5FCC">
        <w:rPr>
          <w:rFonts w:ascii="Consolas" w:hAnsi="Consolas" w:cs="Consolas"/>
          <w:color w:val="000000"/>
          <w:lang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Перемещение к следующему и к предыдущему узлу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Node* List::Next(Node* node)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(isEmpty()) return NULL;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return node-&gt;ptr;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Перемещение к предыдущему узлу не является интерфейсным методом ОЛС, поэтому находится в области видимости </w:t>
      </w:r>
      <w:r w:rsidRPr="00EE5FCC">
        <w:rPr>
          <w:rFonts w:ascii="Consolas" w:hAnsi="Consolas" w:cs="Consolas"/>
          <w:lang w:eastAsia="ru-RU"/>
        </w:rPr>
        <w:t>private</w:t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.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Node* List::Prev(Node* node)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(isEmpty()) return NULL;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(node == head) return NULL;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 *p = head;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while (p-&gt;ptr != node)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 = p-&gt;ptr;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return p;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val="en-US"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val="en-US"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val="en-US"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Получение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последнего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узла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списка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Node* List::getLast()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Node* p = head;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while (Next(p) != NULL)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 = Next(p);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return p;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val="en-US"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val="en-US"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val="en-US"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Очистка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списка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void List::Clear()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class Node *p = head;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(p == NULL) return;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do 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Node *d = p;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 = Next(p);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delete 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} while (p != NULL);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count = 0;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head = NULL;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val="en-US"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val="en-US"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val="en-US"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Вывод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значений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узлов</w:t>
      </w:r>
      <w:r w:rsidRPr="00EE5FCC">
        <w:rPr>
          <w:rFonts w:ascii="Verdana" w:hAnsi="Verdana"/>
          <w:b/>
          <w:bCs/>
          <w:color w:val="555555"/>
          <w:lang w:val="en-US" w:eastAsia="ru-RU"/>
        </w:rPr>
        <w:t xml:space="preserve"> </w:t>
      </w:r>
      <w:r w:rsidRPr="00EE5FCC">
        <w:rPr>
          <w:rFonts w:ascii="Verdana" w:hAnsi="Verdana"/>
          <w:b/>
          <w:bCs/>
          <w:color w:val="555555"/>
          <w:lang w:eastAsia="ru-RU"/>
        </w:rPr>
        <w:t>списка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  <w:r w:rsidRPr="00EE5FCC">
        <w:rPr>
          <w:rFonts w:ascii="Consolas" w:hAnsi="Consolas" w:cs="Consolas"/>
          <w:color w:val="000000"/>
          <w:lang w:val="en-US" w:eastAsia="ru-RU"/>
        </w:rPr>
        <w:t>void List::Print()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(isEmpty()) { cout &lt;&lt; "</w:t>
      </w:r>
      <w:r w:rsidRPr="00EE5FCC">
        <w:rPr>
          <w:rFonts w:ascii="Consolas" w:hAnsi="Consolas" w:cs="Consolas"/>
          <w:color w:val="000000"/>
          <w:lang w:eastAsia="ru-RU"/>
        </w:rPr>
        <w:t>Список</w:t>
      </w:r>
      <w:r w:rsidRPr="00EE5FCC">
        <w:rPr>
          <w:rFonts w:ascii="Consolas" w:hAnsi="Consolas" w:cs="Consolas"/>
          <w:color w:val="000000"/>
          <w:lang w:val="en-US" w:eastAsia="ru-RU"/>
        </w:rPr>
        <w:t> </w:t>
      </w:r>
      <w:r w:rsidRPr="00EE5FCC">
        <w:rPr>
          <w:rFonts w:ascii="Consolas" w:hAnsi="Consolas" w:cs="Consolas"/>
          <w:color w:val="000000"/>
          <w:lang w:eastAsia="ru-RU"/>
        </w:rPr>
        <w:t>пуст</w:t>
      </w:r>
      <w:r w:rsidRPr="00EE5FCC">
        <w:rPr>
          <w:rFonts w:ascii="Consolas" w:hAnsi="Consolas" w:cs="Consolas"/>
          <w:color w:val="000000"/>
          <w:lang w:val="en-US" w:eastAsia="ru-RU"/>
        </w:rPr>
        <w:t>" &lt;&lt; endl; return; }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 *p = head;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do {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cout &lt;&lt; getValue(p) &lt;&lt; " ";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 = Next(p);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} while (p != </w:t>
      </w:r>
      <w:r w:rsidRPr="00EE5FCC">
        <w:rPr>
          <w:rFonts w:ascii="Consolas" w:hAnsi="Consolas" w:cs="Consolas"/>
          <w:color w:val="000000"/>
          <w:lang w:eastAsia="ru-RU"/>
        </w:rPr>
        <w:t>NULL);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Взаимообмен узлов списка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Здесь тоже необходимо рассмотреть две ситуации:</w:t>
      </w:r>
    </w:p>
    <w:p w:rsidR="00592E1D" w:rsidRPr="00EE5FCC" w:rsidRDefault="00592E1D" w:rsidP="00EE5FCC">
      <w:pPr>
        <w:numPr>
          <w:ilvl w:val="0"/>
          <w:numId w:val="5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меняются соседние узлы</w:t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  <w:t>При этом узлы могут быть переданы в любом порядке относительно корня списка. Для упрощения реализации функции поменяем узлы так, чтобы </w:t>
      </w:r>
      <w:r w:rsidRPr="00EE5FCC">
        <w:rPr>
          <w:rFonts w:ascii="Consolas" w:hAnsi="Consolas" w:cs="Consolas"/>
          <w:color w:val="000000"/>
          <w:lang w:eastAsia="ru-RU"/>
        </w:rPr>
        <w:t>node1</w:t>
      </w:r>
      <w:r w:rsidRPr="00EE5FCC">
        <w:rPr>
          <w:rFonts w:ascii="Verdana" w:hAnsi="Verdana"/>
          <w:color w:val="000000"/>
          <w:lang w:eastAsia="ru-RU"/>
        </w:rPr>
        <w:t> стоял перед </w:t>
      </w:r>
      <w:r w:rsidRPr="00EE5FCC">
        <w:rPr>
          <w:rFonts w:ascii="Consolas" w:hAnsi="Consolas" w:cs="Consolas"/>
          <w:color w:val="000000"/>
          <w:lang w:eastAsia="ru-RU"/>
        </w:rPr>
        <w:t>node2</w:t>
      </w:r>
    </w:p>
    <w:p w:rsidR="00592E1D" w:rsidRPr="00EE5FCC" w:rsidRDefault="00592E1D" w:rsidP="00EE5FCC">
      <w:pPr>
        <w:numPr>
          <w:ilvl w:val="0"/>
          <w:numId w:val="5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меняются отстоящие узлы</w:t>
      </w:r>
      <w:r w:rsidRPr="00EE5FCC">
        <w:rPr>
          <w:rFonts w:ascii="Verdana" w:hAnsi="Verdana"/>
          <w:color w:val="000000"/>
          <w:lang w:eastAsia="ru-RU"/>
        </w:rPr>
        <w:br/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val="en-US" w:eastAsia="ru-RU"/>
        </w:rPr>
      </w:pPr>
      <w:r w:rsidRPr="00EE5FCC">
        <w:rPr>
          <w:rFonts w:ascii="Consolas" w:hAnsi="Consolas" w:cs="Consolas"/>
          <w:color w:val="000000"/>
          <w:lang w:eastAsia="ru-RU"/>
        </w:rPr>
        <w:t>void List::Swap(Node* node1, Node* node2)</w:t>
      </w:r>
      <w:r w:rsidRPr="00EE5FCC">
        <w:rPr>
          <w:rFonts w:ascii="Consolas" w:hAnsi="Consolas" w:cs="Consolas"/>
          <w:color w:val="000000"/>
          <w:lang w:eastAsia="ru-RU"/>
        </w:rPr>
        <w:br/>
        <w:t>{</w:t>
      </w:r>
      <w:r w:rsidRPr="00EE5FCC">
        <w:rPr>
          <w:rFonts w:ascii="Consolas" w:hAnsi="Consolas" w:cs="Consolas"/>
          <w:color w:val="000000"/>
          <w:lang w:eastAsia="ru-RU"/>
        </w:rPr>
        <w:br/>
        <w:t>  if (node1 == NULL || node2 == NULL) return; // не допускаем обмен с несуществующим узлом</w:t>
      </w:r>
      <w:r w:rsidRPr="00EE5FCC">
        <w:rPr>
          <w:rFonts w:ascii="Consolas" w:hAnsi="Consolas" w:cs="Consolas"/>
          <w:color w:val="000000"/>
          <w:lang w:eastAsia="ru-RU"/>
        </w:rPr>
        <w:br/>
        <w:t>  if (node1 == node2) return; // если один узел указан дважды, менять ничего не надо</w:t>
      </w:r>
      <w:r w:rsidRPr="00EE5FCC">
        <w:rPr>
          <w:rFonts w:ascii="Consolas" w:hAnsi="Consolas" w:cs="Consolas"/>
          <w:color w:val="000000"/>
          <w:lang w:eastAsia="ru-RU"/>
        </w:rPr>
        <w:br/>
        <w:t>  if (node2-&gt;ptr == node1) // если node2 находится перед node1, меняем их местами</w:t>
      </w:r>
      <w:r w:rsidRPr="00EE5FCC">
        <w:rPr>
          <w:rFonts w:ascii="Consolas" w:hAnsi="Consolas" w:cs="Consolas"/>
          <w:color w:val="000000"/>
          <w:lang w:eastAsia="ru-RU"/>
        </w:rPr>
        <w:br/>
        <w:t>  {</w:t>
      </w:r>
      <w:r w:rsidRPr="00EE5FCC">
        <w:rPr>
          <w:rFonts w:ascii="Consolas" w:hAnsi="Consolas" w:cs="Consolas"/>
          <w:color w:val="000000"/>
          <w:lang w:eastAsia="ru-RU"/>
        </w:rPr>
        <w:br/>
        <w:t>    Node *p = node1;</w:t>
      </w:r>
      <w:r w:rsidRPr="00EE5FCC">
        <w:rPr>
          <w:rFonts w:ascii="Consolas" w:hAnsi="Consolas" w:cs="Consolas"/>
          <w:color w:val="000000"/>
          <w:lang w:eastAsia="ru-RU"/>
        </w:rPr>
        <w:br/>
        <w:t>    node1 = node2;</w:t>
      </w:r>
      <w:r w:rsidRPr="00EE5FCC">
        <w:rPr>
          <w:rFonts w:ascii="Consolas" w:hAnsi="Consolas" w:cs="Consolas"/>
          <w:color w:val="000000"/>
          <w:lang w:eastAsia="ru-RU"/>
        </w:rPr>
        <w:br/>
        <w:t>    node2 = p;</w:t>
      </w:r>
      <w:r w:rsidRPr="00EE5FCC">
        <w:rPr>
          <w:rFonts w:ascii="Consolas" w:hAnsi="Consolas" w:cs="Consolas"/>
          <w:color w:val="000000"/>
          <w:lang w:eastAsia="ru-RU"/>
        </w:rPr>
        <w:br/>
        <w:t>  }</w:t>
      </w:r>
      <w:r w:rsidRPr="00EE5FCC">
        <w:rPr>
          <w:rFonts w:ascii="Consolas" w:hAnsi="Consolas" w:cs="Consolas"/>
          <w:color w:val="000000"/>
          <w:lang w:eastAsia="ru-RU"/>
        </w:rPr>
        <w:br/>
        <w:t>  Node *prev1 = Prev(node1);</w:t>
      </w:r>
      <w:r w:rsidRPr="00EE5FCC">
        <w:rPr>
          <w:rFonts w:ascii="Consolas" w:hAnsi="Consolas" w:cs="Consolas"/>
          <w:color w:val="000000"/>
          <w:lang w:eastAsia="ru-RU"/>
        </w:rPr>
        <w:br/>
        <w:t>  Node *prev2 = Prev(node2);</w:t>
      </w:r>
      <w:r w:rsidRPr="00EE5FCC">
        <w:rPr>
          <w:rFonts w:ascii="Consolas" w:hAnsi="Consolas" w:cs="Consolas"/>
          <w:color w:val="000000"/>
          <w:lang w:eastAsia="ru-RU"/>
        </w:rPr>
        <w:br/>
        <w:t>  Node *next1 = Next(node1);</w:t>
      </w:r>
      <w:r w:rsidRPr="00EE5FCC">
        <w:rPr>
          <w:rFonts w:ascii="Consolas" w:hAnsi="Consolas" w:cs="Consolas"/>
          <w:color w:val="000000"/>
          <w:lang w:eastAsia="ru-RU"/>
        </w:rPr>
        <w:br/>
        <w:t>  Node *next2 = Next(node2);</w:t>
      </w:r>
      <w:r w:rsidRPr="00EE5FCC">
        <w:rPr>
          <w:rFonts w:ascii="Consolas" w:hAnsi="Consolas" w:cs="Consolas"/>
          <w:color w:val="000000"/>
          <w:lang w:eastAsia="ru-RU"/>
        </w:rPr>
        <w:br/>
        <w:t>  if (next1 == node2) // обмен соседних узлов</w:t>
      </w:r>
      <w:r w:rsidRPr="00EE5FCC">
        <w:rPr>
          <w:rFonts w:ascii="Consolas" w:hAnsi="Consolas" w:cs="Consolas"/>
          <w:color w:val="000000"/>
          <w:lang w:eastAsia="ru-RU"/>
        </w:rPr>
        <w:br/>
        <w:t>  {</w:t>
      </w:r>
      <w:r w:rsidRPr="00EE5FCC">
        <w:rPr>
          <w:rFonts w:ascii="Consolas" w:hAnsi="Consolas" w:cs="Consolas"/>
          <w:color w:val="000000"/>
          <w:lang w:eastAsia="ru-RU"/>
        </w:rPr>
        <w:br/>
        <w:t>    if (prev1 != </w:t>
      </w:r>
      <w:r w:rsidRPr="00EE5FCC">
        <w:rPr>
          <w:rFonts w:ascii="Consolas" w:hAnsi="Consolas" w:cs="Consolas"/>
          <w:color w:val="000000"/>
          <w:lang w:val="en-US" w:eastAsia="ru-RU"/>
        </w:rPr>
        <w:t>NULL)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prev1-&gt;ptr = node2;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else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  head = node2;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node2-&gt;ptr = node1;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node1-&gt;ptr = next2;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return;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}</w:t>
      </w:r>
      <w:r w:rsidRPr="00EE5FCC">
        <w:rPr>
          <w:rFonts w:ascii="Consolas" w:hAnsi="Consolas" w:cs="Consolas"/>
          <w:color w:val="000000"/>
          <w:lang w:val="en-US" w:eastAsia="ru-RU"/>
        </w:rPr>
        <w:br/>
        <w:t xml:space="preserve">  if (prev1 != NULL)  // </w:t>
      </w:r>
      <w:r w:rsidRPr="00EE5FCC">
        <w:rPr>
          <w:rFonts w:ascii="Consolas" w:hAnsi="Consolas" w:cs="Consolas"/>
          <w:color w:val="000000"/>
          <w:lang w:eastAsia="ru-RU"/>
        </w:rPr>
        <w:t>обмен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отстоящих</w:t>
      </w:r>
      <w:r w:rsidRPr="00EE5FCC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EE5FCC">
        <w:rPr>
          <w:rFonts w:ascii="Consolas" w:hAnsi="Consolas" w:cs="Consolas"/>
          <w:color w:val="000000"/>
          <w:lang w:eastAsia="ru-RU"/>
        </w:rPr>
        <w:t>узлов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prev1-&gt;ptr = node2;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else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head = node2;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if (prev2 != NULL)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prev2-&gt;ptr = node1;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else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  head = node1;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node2-&gt;ptr = next1;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  node1-&gt;ptr = next2;</w:t>
      </w:r>
      <w:r w:rsidRPr="00EE5FCC">
        <w:rPr>
          <w:rFonts w:ascii="Consolas" w:hAnsi="Consolas" w:cs="Consolas"/>
          <w:color w:val="000000"/>
          <w:lang w:val="en-US" w:eastAsia="ru-RU"/>
        </w:rPr>
        <w:br/>
        <w:t>}</w:t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val="en-US" w:eastAsia="ru-RU"/>
        </w:rPr>
      </w:pP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lang w:val="en-US"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val="en-US" w:eastAsia="ru-RU"/>
        </w:rPr>
        <w:t> </w:t>
      </w:r>
    </w:p>
    <w:p w:rsidR="00592E1D" w:rsidRPr="00EE5FCC" w:rsidRDefault="00592E1D" w:rsidP="00EE5FCC">
      <w:pPr>
        <w:spacing w:after="0" w:line="480" w:lineRule="auto"/>
        <w:textAlignment w:val="center"/>
        <w:outlineLvl w:val="1"/>
        <w:rPr>
          <w:rFonts w:ascii="Verdana" w:hAnsi="Verdana"/>
          <w:b/>
          <w:bCs/>
          <w:color w:val="555555"/>
          <w:lang w:eastAsia="ru-RU"/>
        </w:rPr>
      </w:pPr>
      <w:r w:rsidRPr="00EE5FCC">
        <w:rPr>
          <w:rFonts w:ascii="Verdana" w:hAnsi="Verdana"/>
          <w:b/>
          <w:bCs/>
          <w:color w:val="555555"/>
          <w:lang w:eastAsia="ru-RU"/>
        </w:rPr>
        <w:t>Пример</w:t>
      </w:r>
    </w:p>
    <w:p w:rsidR="00592E1D" w:rsidRPr="00EE5FCC" w:rsidRDefault="00592E1D" w:rsidP="00EE5FCC">
      <w:pPr>
        <w:spacing w:after="0" w:line="240" w:lineRule="auto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В качестве примера использования ОЛС рассмотрим следующую задачу.</w:t>
      </w:r>
    </w:p>
    <w:p w:rsidR="00592E1D" w:rsidRPr="00EE5FCC" w:rsidRDefault="00592E1D" w:rsidP="00EE5FCC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Создать список из 10 элементов.</w:t>
      </w:r>
    </w:p>
    <w:p w:rsidR="00592E1D" w:rsidRPr="00EE5FCC" w:rsidRDefault="00592E1D" w:rsidP="00EE5FCC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Удалить все элементы, равные нулю.</w:t>
      </w:r>
    </w:p>
    <w:p w:rsidR="00592E1D" w:rsidRPr="00EE5FCC" w:rsidRDefault="00592E1D" w:rsidP="00EE5FCC">
      <w:pPr>
        <w:numPr>
          <w:ilvl w:val="0"/>
          <w:numId w:val="6"/>
        </w:numPr>
        <w:spacing w:after="0" w:line="240" w:lineRule="auto"/>
        <w:ind w:left="0"/>
        <w:rPr>
          <w:rFonts w:ascii="Verdana" w:hAnsi="Verdana"/>
          <w:color w:val="000000"/>
          <w:lang w:eastAsia="ru-RU"/>
        </w:rPr>
      </w:pPr>
      <w:r w:rsidRPr="00EE5FCC">
        <w:rPr>
          <w:rFonts w:ascii="Verdana" w:hAnsi="Verdana"/>
          <w:color w:val="000000"/>
          <w:lang w:eastAsia="ru-RU"/>
        </w:rPr>
        <w:t>Поменять местами первый и последний элементы.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  <w:r w:rsidRPr="00EE5FCC">
        <w:rPr>
          <w:rFonts w:ascii="Consolas" w:hAnsi="Consolas" w:cs="Consolas"/>
          <w:color w:val="000000"/>
          <w:lang w:eastAsia="ru-RU"/>
        </w:rPr>
        <w:t>int main()</w:t>
      </w:r>
      <w:r w:rsidRPr="00EE5FCC">
        <w:rPr>
          <w:rFonts w:ascii="Consolas" w:hAnsi="Consolas" w:cs="Consolas"/>
          <w:color w:val="000000"/>
          <w:lang w:eastAsia="ru-RU"/>
        </w:rPr>
        <w:br/>
        <w:t>{  List list;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// Создаем список, помещаем элементы в начало</w:t>
      </w:r>
      <w:r w:rsidRPr="00EE5FCC">
        <w:rPr>
          <w:rFonts w:ascii="Consolas" w:hAnsi="Consolas" w:cs="Consolas"/>
          <w:color w:val="000000"/>
          <w:lang w:eastAsia="ru-RU"/>
        </w:rPr>
        <w:br/>
        <w:t>  for (int i = 0; i &lt; 10; i++) </w:t>
      </w:r>
      <w:r w:rsidRPr="00EE5FCC">
        <w:rPr>
          <w:rFonts w:ascii="Consolas" w:hAnsi="Consolas" w:cs="Consolas"/>
          <w:color w:val="000000"/>
          <w:lang w:eastAsia="ru-RU"/>
        </w:rPr>
        <w:br/>
        <w:t>  {</w:t>
      </w:r>
      <w:r w:rsidRPr="00EE5FCC">
        <w:rPr>
          <w:rFonts w:ascii="Consolas" w:hAnsi="Consolas" w:cs="Consolas"/>
          <w:color w:val="000000"/>
          <w:lang w:eastAsia="ru-RU"/>
        </w:rPr>
        <w:br/>
        <w:t>    int z;</w:t>
      </w:r>
      <w:r w:rsidRPr="00EE5FCC">
        <w:rPr>
          <w:rFonts w:ascii="Consolas" w:hAnsi="Consolas" w:cs="Consolas"/>
          <w:color w:val="000000"/>
          <w:lang w:eastAsia="ru-RU"/>
        </w:rPr>
        <w:br/>
        <w:t>    cout &lt;&lt; "&gt;&gt; ";</w:t>
      </w:r>
      <w:r w:rsidRPr="00EE5FCC">
        <w:rPr>
          <w:rFonts w:ascii="Consolas" w:hAnsi="Consolas" w:cs="Consolas"/>
          <w:color w:val="000000"/>
          <w:lang w:eastAsia="ru-RU"/>
        </w:rPr>
        <w:br/>
        <w:t>    cin &gt;&gt; z;</w:t>
      </w:r>
      <w:r w:rsidRPr="00EE5FCC">
        <w:rPr>
          <w:rFonts w:ascii="Consolas" w:hAnsi="Consolas" w:cs="Consolas"/>
          <w:color w:val="000000"/>
          <w:lang w:eastAsia="ru-RU"/>
        </w:rPr>
        <w:br/>
        <w:t>    list.Add(z);</w:t>
      </w:r>
      <w:r w:rsidRPr="00EE5FCC">
        <w:rPr>
          <w:rFonts w:ascii="Consolas" w:hAnsi="Consolas" w:cs="Consolas"/>
          <w:color w:val="000000"/>
          <w:lang w:eastAsia="ru-RU"/>
        </w:rPr>
        <w:br/>
        <w:t>  }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"Последний элемент: " &lt;&lt; list.getValue(list.getLast())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// Удаляем элементы, равные 0</w:t>
      </w:r>
      <w:r w:rsidRPr="00EE5FCC">
        <w:rPr>
          <w:rFonts w:ascii="Consolas" w:hAnsi="Consolas" w:cs="Consolas"/>
          <w:color w:val="000000"/>
          <w:lang w:eastAsia="ru-RU"/>
        </w:rPr>
        <w:br/>
        <w:t>  Node *p = list.getFirst();</w:t>
      </w:r>
      <w:r w:rsidRPr="00EE5FCC">
        <w:rPr>
          <w:rFonts w:ascii="Consolas" w:hAnsi="Consolas" w:cs="Consolas"/>
          <w:color w:val="000000"/>
          <w:lang w:eastAsia="ru-RU"/>
        </w:rPr>
        <w:br/>
        <w:t>  do {</w:t>
      </w:r>
      <w:r w:rsidRPr="00EE5FCC">
        <w:rPr>
          <w:rFonts w:ascii="Consolas" w:hAnsi="Consolas" w:cs="Consolas"/>
          <w:color w:val="000000"/>
          <w:lang w:eastAsia="ru-RU"/>
        </w:rPr>
        <w:br/>
        <w:t>    if (list.getValue(p) == 0)</w:t>
      </w:r>
      <w:r w:rsidRPr="00EE5FCC">
        <w:rPr>
          <w:rFonts w:ascii="Consolas" w:hAnsi="Consolas" w:cs="Consolas"/>
          <w:color w:val="000000"/>
          <w:lang w:eastAsia="ru-RU"/>
        </w:rPr>
        <w:br/>
        <w:t>      p = list.Delete(p);</w:t>
      </w:r>
      <w:r w:rsidRPr="00EE5FCC">
        <w:rPr>
          <w:rFonts w:ascii="Consolas" w:hAnsi="Consolas" w:cs="Consolas"/>
          <w:color w:val="000000"/>
          <w:lang w:eastAsia="ru-RU"/>
        </w:rPr>
        <w:br/>
        <w:t>    else</w:t>
      </w:r>
      <w:r w:rsidRPr="00EE5FCC">
        <w:rPr>
          <w:rFonts w:ascii="Consolas" w:hAnsi="Consolas" w:cs="Consolas"/>
          <w:color w:val="000000"/>
          <w:lang w:eastAsia="ru-RU"/>
        </w:rPr>
        <w:br/>
        <w:t>      p = list.Next(p);</w:t>
      </w:r>
      <w:r w:rsidRPr="00EE5FCC">
        <w:rPr>
          <w:rFonts w:ascii="Consolas" w:hAnsi="Consolas" w:cs="Consolas"/>
          <w:color w:val="000000"/>
          <w:lang w:eastAsia="ru-RU"/>
        </w:rPr>
        <w:br/>
        <w:t>  } while (p != NULL);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"В списке " &lt;&lt; list.getCount() &lt;&lt; " элементов"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list.Swap(list.getFirst(), list.getLast());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list.Clear();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"В списке " &lt;&lt; list.getCount() &lt;&lt; " элементов"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cin.get(); cin.get();</w:t>
      </w:r>
      <w:r w:rsidRPr="00EE5FCC">
        <w:rPr>
          <w:rFonts w:ascii="Consolas" w:hAnsi="Consolas" w:cs="Consolas"/>
          <w:color w:val="000000"/>
          <w:lang w:eastAsia="ru-RU"/>
        </w:rPr>
        <w:br/>
        <w:t>  return 0;</w:t>
      </w:r>
      <w:r w:rsidRPr="00EE5FCC">
        <w:rPr>
          <w:rFonts w:ascii="Consolas" w:hAnsi="Consolas" w:cs="Consolas"/>
          <w:color w:val="000000"/>
          <w:lang w:eastAsia="ru-RU"/>
        </w:rPr>
        <w:br/>
        <w:t>}</w:t>
      </w:r>
      <w:r w:rsidRPr="00EE5FCC">
        <w:rPr>
          <w:rFonts w:ascii="Consolas" w:hAnsi="Consolas" w:cs="Consolas"/>
          <w:color w:val="000000"/>
          <w:lang w:eastAsia="ru-RU"/>
        </w:rPr>
        <w:br/>
      </w:r>
    </w:p>
    <w:p w:rsidR="00592E1D" w:rsidRPr="00EE5FCC" w:rsidRDefault="00592E1D" w:rsidP="00EE5FCC">
      <w:pPr>
        <w:spacing w:after="0" w:line="240" w:lineRule="auto"/>
        <w:rPr>
          <w:rFonts w:ascii="Times New Roman" w:hAnsi="Times New Roman"/>
          <w:lang w:eastAsia="ru-RU"/>
        </w:rPr>
      </w:pPr>
      <w:r w:rsidRPr="00EE5FCC">
        <w:rPr>
          <w:rFonts w:ascii="Times New Roman" w:hAnsi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alt="Пример использования ОЛС на базе классов ООП" style="width:337.5pt;height:250.5pt;visibility:visible">
            <v:imagedata r:id="rId5" o:title=""/>
          </v:shape>
        </w:pict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Как видим, новые элементы добавляются в начало списка.</w:t>
      </w:r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shd w:val="clear" w:color="auto" w:fill="FFFFFF"/>
          <w:lang w:eastAsia="ru-RU"/>
        </w:rPr>
        <w:t>Если необходимо добавлять элементы в конец списка, изменения коснутся строк 7, 13:</w:t>
      </w:r>
    </w:p>
    <w:p w:rsidR="00592E1D" w:rsidRPr="00EE5FCC" w:rsidRDefault="00592E1D" w:rsidP="00EE5FCC">
      <w:pPr>
        <w:spacing w:after="0" w:line="240" w:lineRule="auto"/>
        <w:rPr>
          <w:rFonts w:ascii="Consolas" w:hAnsi="Consolas" w:cs="Consolas"/>
          <w:color w:val="000000"/>
          <w:lang w:eastAsia="ru-RU"/>
        </w:rPr>
      </w:pPr>
      <w:r w:rsidRPr="00EE5FCC">
        <w:rPr>
          <w:rFonts w:ascii="Consolas" w:hAnsi="Consolas" w:cs="Consolas"/>
          <w:color w:val="000000"/>
          <w:lang w:eastAsia="ru-RU"/>
        </w:rPr>
        <w:t>int main()</w:t>
      </w:r>
      <w:r w:rsidRPr="00EE5FCC">
        <w:rPr>
          <w:rFonts w:ascii="Consolas" w:hAnsi="Consolas" w:cs="Consolas"/>
          <w:color w:val="000000"/>
          <w:lang w:eastAsia="ru-RU"/>
        </w:rPr>
        <w:br/>
        <w:t>{  List list;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Node *s = list.getLast();</w:t>
      </w:r>
      <w:r w:rsidRPr="00EE5FCC">
        <w:rPr>
          <w:rFonts w:ascii="Consolas" w:hAnsi="Consolas" w:cs="Consolas"/>
          <w:color w:val="000000"/>
          <w:lang w:eastAsia="ru-RU"/>
        </w:rPr>
        <w:br/>
        <w:t>  for (int i = 0; i &lt; 10; i++) {</w:t>
      </w:r>
      <w:r w:rsidRPr="00EE5FCC">
        <w:rPr>
          <w:rFonts w:ascii="Consolas" w:hAnsi="Consolas" w:cs="Consolas"/>
          <w:color w:val="000000"/>
          <w:lang w:eastAsia="ru-RU"/>
        </w:rPr>
        <w:br/>
        <w:t>    int z;</w:t>
      </w:r>
      <w:r w:rsidRPr="00EE5FCC">
        <w:rPr>
          <w:rFonts w:ascii="Consolas" w:hAnsi="Consolas" w:cs="Consolas"/>
          <w:color w:val="000000"/>
          <w:lang w:eastAsia="ru-RU"/>
        </w:rPr>
        <w:br/>
        <w:t>    cout &lt;&lt; "&gt;&gt; ";</w:t>
      </w:r>
      <w:r w:rsidRPr="00EE5FCC">
        <w:rPr>
          <w:rFonts w:ascii="Consolas" w:hAnsi="Consolas" w:cs="Consolas"/>
          <w:color w:val="000000"/>
          <w:lang w:eastAsia="ru-RU"/>
        </w:rPr>
        <w:br/>
        <w:t>    cin &gt;&gt; z;</w:t>
      </w:r>
      <w:r w:rsidRPr="00EE5FCC">
        <w:rPr>
          <w:rFonts w:ascii="Consolas" w:hAnsi="Consolas" w:cs="Consolas"/>
          <w:color w:val="000000"/>
          <w:lang w:eastAsia="ru-RU"/>
        </w:rPr>
        <w:br/>
        <w:t>    s = list.Add(z, s);</w:t>
      </w:r>
      <w:r w:rsidRPr="00EE5FCC">
        <w:rPr>
          <w:rFonts w:ascii="Consolas" w:hAnsi="Consolas" w:cs="Consolas"/>
          <w:color w:val="000000"/>
          <w:lang w:eastAsia="ru-RU"/>
        </w:rPr>
        <w:br/>
        <w:t>  }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"Последний элемент: " &lt;&lt; list.getValue(list.getLast())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// Удаляем элементы, равные 0</w:t>
      </w:r>
      <w:r w:rsidRPr="00EE5FCC">
        <w:rPr>
          <w:rFonts w:ascii="Consolas" w:hAnsi="Consolas" w:cs="Consolas"/>
          <w:color w:val="000000"/>
          <w:lang w:eastAsia="ru-RU"/>
        </w:rPr>
        <w:br/>
        <w:t>  Node *p = list.getFirst();</w:t>
      </w:r>
      <w:r w:rsidRPr="00EE5FCC">
        <w:rPr>
          <w:rFonts w:ascii="Consolas" w:hAnsi="Consolas" w:cs="Consolas"/>
          <w:color w:val="000000"/>
          <w:lang w:eastAsia="ru-RU"/>
        </w:rPr>
        <w:br/>
        <w:t>  do {</w:t>
      </w:r>
      <w:r w:rsidRPr="00EE5FCC">
        <w:rPr>
          <w:rFonts w:ascii="Consolas" w:hAnsi="Consolas" w:cs="Consolas"/>
          <w:color w:val="000000"/>
          <w:lang w:eastAsia="ru-RU"/>
        </w:rPr>
        <w:br/>
        <w:t>    if (list.getValue(p) == 0)</w:t>
      </w:r>
      <w:r w:rsidRPr="00EE5FCC">
        <w:rPr>
          <w:rFonts w:ascii="Consolas" w:hAnsi="Consolas" w:cs="Consolas"/>
          <w:color w:val="000000"/>
          <w:lang w:eastAsia="ru-RU"/>
        </w:rPr>
        <w:br/>
        <w:t>      p = list.Delete(p);</w:t>
      </w:r>
      <w:r w:rsidRPr="00EE5FCC">
        <w:rPr>
          <w:rFonts w:ascii="Consolas" w:hAnsi="Consolas" w:cs="Consolas"/>
          <w:color w:val="000000"/>
          <w:lang w:eastAsia="ru-RU"/>
        </w:rPr>
        <w:br/>
        <w:t>    else</w:t>
      </w:r>
      <w:r w:rsidRPr="00EE5FCC">
        <w:rPr>
          <w:rFonts w:ascii="Consolas" w:hAnsi="Consolas" w:cs="Consolas"/>
          <w:color w:val="000000"/>
          <w:lang w:eastAsia="ru-RU"/>
        </w:rPr>
        <w:br/>
        <w:t>      p = list.Next(p);</w:t>
      </w:r>
      <w:r w:rsidRPr="00EE5FCC">
        <w:rPr>
          <w:rFonts w:ascii="Consolas" w:hAnsi="Consolas" w:cs="Consolas"/>
          <w:color w:val="000000"/>
          <w:lang w:eastAsia="ru-RU"/>
        </w:rPr>
        <w:br/>
        <w:t>  } while (p != NULL);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"В списке " &lt;&lt; list.getCount() &lt;&lt; " элементов"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list.Swap(list.getFirst(), list.getLast());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list.Clear();</w:t>
      </w:r>
      <w:r w:rsidRPr="00EE5FCC">
        <w:rPr>
          <w:rFonts w:ascii="Consolas" w:hAnsi="Consolas" w:cs="Consolas"/>
          <w:color w:val="000000"/>
          <w:lang w:eastAsia="ru-RU"/>
        </w:rPr>
        <w:br/>
        <w:t>  list.Print();</w:t>
      </w:r>
      <w:r w:rsidRPr="00EE5FCC">
        <w:rPr>
          <w:rFonts w:ascii="Consolas" w:hAnsi="Consolas" w:cs="Consolas"/>
          <w:color w:val="000000"/>
          <w:lang w:eastAsia="ru-RU"/>
        </w:rPr>
        <w:br/>
        <w:t>  cout &lt;&lt; "В списке " &lt;&lt; list.getCount() &lt;&lt; " элементов" &lt;&lt; endl;</w:t>
      </w:r>
      <w:r w:rsidRPr="00EE5FCC">
        <w:rPr>
          <w:rFonts w:ascii="Consolas" w:hAnsi="Consolas" w:cs="Consolas"/>
          <w:color w:val="000000"/>
          <w:lang w:eastAsia="ru-RU"/>
        </w:rPr>
        <w:br/>
        <w:t>  cin.get(); cin.get();</w:t>
      </w:r>
      <w:r w:rsidRPr="00EE5FCC">
        <w:rPr>
          <w:rFonts w:ascii="Consolas" w:hAnsi="Consolas" w:cs="Consolas"/>
          <w:color w:val="000000"/>
          <w:lang w:eastAsia="ru-RU"/>
        </w:rPr>
        <w:br/>
        <w:t>  return 0;</w:t>
      </w:r>
      <w:r w:rsidRPr="00EE5FCC">
        <w:rPr>
          <w:rFonts w:ascii="Consolas" w:hAnsi="Consolas" w:cs="Consolas"/>
          <w:color w:val="000000"/>
          <w:lang w:eastAsia="ru-RU"/>
        </w:rPr>
        <w:br/>
        <w:t>}</w:t>
      </w:r>
    </w:p>
    <w:p w:rsidR="00592E1D" w:rsidRPr="00EE5FCC" w:rsidRDefault="00592E1D" w:rsidP="00EE5FCC">
      <w:r w:rsidRPr="00EE5FCC">
        <w:rPr>
          <w:rFonts w:ascii="Verdana" w:hAnsi="Verdana"/>
          <w:color w:val="000000"/>
          <w:lang w:eastAsia="ru-RU"/>
        </w:rPr>
        <w:br/>
      </w:r>
      <w:r w:rsidRPr="00EE5FCC">
        <w:rPr>
          <w:rFonts w:ascii="Verdana" w:hAnsi="Verdana"/>
          <w:color w:val="000000"/>
          <w:lang w:eastAsia="ru-RU"/>
        </w:rPr>
        <w:br/>
      </w:r>
    </w:p>
    <w:sectPr w:rsidR="00592E1D" w:rsidRPr="00EE5FCC" w:rsidSect="00EE5FCC">
      <w:pgSz w:w="11906" w:h="16838"/>
      <w:pgMar w:top="539" w:right="850" w:bottom="71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63B"/>
    <w:multiLevelType w:val="multilevel"/>
    <w:tmpl w:val="310E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44FEB"/>
    <w:multiLevelType w:val="multilevel"/>
    <w:tmpl w:val="469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B2D54"/>
    <w:multiLevelType w:val="multilevel"/>
    <w:tmpl w:val="79A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5761E2"/>
    <w:multiLevelType w:val="multilevel"/>
    <w:tmpl w:val="47BA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BD1DCC"/>
    <w:multiLevelType w:val="multilevel"/>
    <w:tmpl w:val="8E04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022DEB"/>
    <w:multiLevelType w:val="multilevel"/>
    <w:tmpl w:val="8D36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B21"/>
    <w:rsid w:val="000113F2"/>
    <w:rsid w:val="001D7E3C"/>
    <w:rsid w:val="0030152A"/>
    <w:rsid w:val="00592E1D"/>
    <w:rsid w:val="0076418F"/>
    <w:rsid w:val="00985B21"/>
    <w:rsid w:val="00C62414"/>
    <w:rsid w:val="00E7504A"/>
    <w:rsid w:val="00EE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52A"/>
    <w:pPr>
      <w:spacing w:after="200" w:line="276" w:lineRule="auto"/>
    </w:pPr>
    <w:rPr>
      <w:lang w:eastAsia="en-US"/>
    </w:rPr>
  </w:style>
  <w:style w:type="paragraph" w:styleId="Heading2">
    <w:name w:val="heading 2"/>
    <w:basedOn w:val="Normal"/>
    <w:link w:val="Heading2Char"/>
    <w:uiPriority w:val="99"/>
    <w:qFormat/>
    <w:rsid w:val="00985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85B21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rsid w:val="00985B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rsid w:val="00985B2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985B21"/>
    <w:rPr>
      <w:rFonts w:cs="Times New Roman"/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985B21"/>
    <w:rPr>
      <w:rFonts w:cs="Times New Roman"/>
      <w:b/>
      <w:bCs/>
    </w:rPr>
  </w:style>
  <w:style w:type="character" w:customStyle="1" w:styleId="kwd">
    <w:name w:val="kwd"/>
    <w:basedOn w:val="DefaultParagraphFont"/>
    <w:uiPriority w:val="99"/>
    <w:rsid w:val="00985B21"/>
    <w:rPr>
      <w:rFonts w:cs="Times New Roman"/>
    </w:rPr>
  </w:style>
  <w:style w:type="character" w:customStyle="1" w:styleId="com">
    <w:name w:val="com"/>
    <w:basedOn w:val="DefaultParagraphFont"/>
    <w:uiPriority w:val="99"/>
    <w:rsid w:val="00985B21"/>
    <w:rPr>
      <w:rFonts w:cs="Times New Roman"/>
    </w:rPr>
  </w:style>
  <w:style w:type="character" w:customStyle="1" w:styleId="vio">
    <w:name w:val="vio"/>
    <w:basedOn w:val="DefaultParagraphFont"/>
    <w:uiPriority w:val="99"/>
    <w:rsid w:val="00985B21"/>
    <w:rPr>
      <w:rFonts w:cs="Times New Roman"/>
    </w:rPr>
  </w:style>
  <w:style w:type="character" w:customStyle="1" w:styleId="prog">
    <w:name w:val="prog"/>
    <w:basedOn w:val="DefaultParagraphFont"/>
    <w:uiPriority w:val="99"/>
    <w:rsid w:val="00985B21"/>
    <w:rPr>
      <w:rFonts w:cs="Times New Roman"/>
    </w:rPr>
  </w:style>
  <w:style w:type="character" w:customStyle="1" w:styleId="blu">
    <w:name w:val="blu"/>
    <w:basedOn w:val="DefaultParagraphFont"/>
    <w:uiPriority w:val="99"/>
    <w:rsid w:val="00985B21"/>
    <w:rPr>
      <w:rFonts w:cs="Times New Roman"/>
    </w:rPr>
  </w:style>
  <w:style w:type="character" w:customStyle="1" w:styleId="str">
    <w:name w:val="str"/>
    <w:basedOn w:val="DefaultParagraphFont"/>
    <w:uiPriority w:val="99"/>
    <w:rsid w:val="00985B2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85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85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17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302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93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846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06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8461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79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5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88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8461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9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89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8461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85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4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10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</w:divsChild>
        </w:div>
        <w:div w:id="1846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1282">
              <w:marLeft w:val="0"/>
              <w:marRight w:val="25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846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6</Pages>
  <Words>1046</Words>
  <Characters>5964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Dubkov</cp:lastModifiedBy>
  <cp:revision>4</cp:revision>
  <cp:lastPrinted>2019-11-04T05:25:00Z</cp:lastPrinted>
  <dcterms:created xsi:type="dcterms:W3CDTF">2019-11-03T07:13:00Z</dcterms:created>
  <dcterms:modified xsi:type="dcterms:W3CDTF">2019-11-04T05:25:00Z</dcterms:modified>
</cp:coreProperties>
</file>